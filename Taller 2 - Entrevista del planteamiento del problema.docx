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89B26" w14:textId="77777777" w:rsidR="00044BD5" w:rsidRPr="00AE2CC5" w:rsidRDefault="00E83A92">
      <w:pPr>
        <w:pStyle w:val="Date"/>
        <w:rPr>
          <w:lang w:val="es-ES"/>
        </w:rPr>
      </w:pPr>
      <w:r w:rsidRPr="00AE2CC5">
        <w:rPr>
          <w:lang w:val="es-ES"/>
        </w:rPr>
        <w:t>2018-09-01</w:t>
      </w:r>
    </w:p>
    <w:p w14:paraId="43D4E01D" w14:textId="77777777" w:rsidR="00044BD5" w:rsidRPr="00AE2CC5" w:rsidRDefault="00E83A92">
      <w:pPr>
        <w:pStyle w:val="Title"/>
        <w:rPr>
          <w:lang w:val="es-ES"/>
        </w:rPr>
      </w:pPr>
      <w:r w:rsidRPr="00AE2CC5">
        <w:rPr>
          <w:lang w:val="es-ES"/>
        </w:rPr>
        <w:t xml:space="preserve">Taller 2 </w:t>
      </w:r>
    </w:p>
    <w:p w14:paraId="58A6942C" w14:textId="77777777" w:rsidR="00D161F0" w:rsidRPr="00AE2CC5" w:rsidRDefault="00D161F0" w:rsidP="00D161F0">
      <w:pPr>
        <w:pStyle w:val="NormalWeb"/>
        <w:spacing w:before="0" w:beforeAutospacing="0" w:after="0" w:afterAutospacing="0"/>
        <w:rPr>
          <w:rFonts w:ascii="Segoe UI Historic" w:hAnsi="Segoe UI Historic" w:cs="Segoe UI Historic"/>
          <w:sz w:val="22"/>
          <w:szCs w:val="22"/>
          <w:lang w:val="es-ES"/>
        </w:rPr>
      </w:pPr>
      <w:r w:rsidRPr="00AE2CC5">
        <w:rPr>
          <w:lang w:val="es-ES"/>
        </w:rPr>
        <w:t xml:space="preserve"> </w:t>
      </w:r>
    </w:p>
    <w:p w14:paraId="098F3B72" w14:textId="77777777" w:rsidR="00044BD5" w:rsidRPr="00AE2CC5" w:rsidRDefault="00D161F0">
      <w:pPr>
        <w:pStyle w:val="Heading1"/>
        <w:rPr>
          <w:lang w:val="es-ES"/>
        </w:rPr>
      </w:pPr>
      <w:r w:rsidRPr="00AE2CC5">
        <w:rPr>
          <w:lang w:val="es-ES"/>
        </w:rPr>
        <w:t xml:space="preserve">Entreviste al actor principal de la problemática y llene la siguiente información </w:t>
      </w:r>
    </w:p>
    <w:p w14:paraId="56E847A0" w14:textId="77777777" w:rsidR="00044BD5" w:rsidRPr="00AE2CC5" w:rsidRDefault="00D161F0">
      <w:pPr>
        <w:rPr>
          <w:lang w:val="es-ES"/>
        </w:rPr>
      </w:pPr>
      <w:r w:rsidRPr="00AE2CC5">
        <w:rPr>
          <w:lang w:val="es-ES"/>
        </w:rPr>
        <w:t>Resume de la entrevista</w:t>
      </w:r>
    </w:p>
    <w:p w14:paraId="28109C58" w14:textId="77777777" w:rsidR="00D161F0" w:rsidRPr="00AE2CC5" w:rsidRDefault="00D161F0" w:rsidP="00D161F0">
      <w:pPr>
        <w:numPr>
          <w:ilvl w:val="0"/>
          <w:numId w:val="2"/>
        </w:numPr>
        <w:rPr>
          <w:lang w:val="es-ES"/>
        </w:rPr>
      </w:pPr>
      <w:r w:rsidRPr="00AE2CC5">
        <w:rPr>
          <w:lang w:val="es-ES"/>
        </w:rPr>
        <w:t>Nombre del entrevistado</w:t>
      </w:r>
    </w:p>
    <w:p w14:paraId="204A9FEE" w14:textId="77777777" w:rsidR="00D161F0" w:rsidRPr="00AE2CC5" w:rsidRDefault="00D161F0" w:rsidP="00AF7377">
      <w:pPr>
        <w:pStyle w:val="ListParagraph"/>
        <w:rPr>
          <w:lang w:val="es-ES"/>
        </w:rPr>
      </w:pPr>
      <w:proofErr w:type="spellStart"/>
      <w:r w:rsidRPr="00AE2CC5">
        <w:rPr>
          <w:lang w:val="es-ES"/>
        </w:rPr>
        <w:t>Jhon</w:t>
      </w:r>
      <w:proofErr w:type="spellEnd"/>
      <w:r w:rsidRPr="00AE2CC5">
        <w:rPr>
          <w:lang w:val="es-ES"/>
        </w:rPr>
        <w:t xml:space="preserve"> </w:t>
      </w:r>
      <w:proofErr w:type="spellStart"/>
      <w:r w:rsidRPr="00AE2CC5">
        <w:rPr>
          <w:lang w:val="es-ES"/>
        </w:rPr>
        <w:t>Jaide</w:t>
      </w:r>
      <w:proofErr w:type="spellEnd"/>
      <w:r w:rsidRPr="00AE2CC5">
        <w:rPr>
          <w:lang w:val="es-ES"/>
        </w:rPr>
        <w:t xml:space="preserve"> Cano Beltrán</w:t>
      </w:r>
    </w:p>
    <w:p w14:paraId="69E63DA2" w14:textId="77777777" w:rsidR="00D161F0" w:rsidRPr="00AE2CC5" w:rsidRDefault="00D161F0" w:rsidP="00D161F0">
      <w:pPr>
        <w:numPr>
          <w:ilvl w:val="0"/>
          <w:numId w:val="3"/>
        </w:numPr>
        <w:rPr>
          <w:lang w:val="es-ES"/>
        </w:rPr>
      </w:pPr>
      <w:r w:rsidRPr="00AE2CC5">
        <w:rPr>
          <w:lang w:val="es-ES"/>
        </w:rPr>
        <w:t>Cargo</w:t>
      </w:r>
    </w:p>
    <w:p w14:paraId="40D75754" w14:textId="77777777" w:rsidR="00D161F0" w:rsidRPr="00AE2CC5" w:rsidRDefault="00D161F0" w:rsidP="00AF7377">
      <w:pPr>
        <w:pStyle w:val="ListParagraph"/>
        <w:rPr>
          <w:lang w:val="es-ES"/>
        </w:rPr>
      </w:pPr>
      <w:r w:rsidRPr="00AE2CC5">
        <w:rPr>
          <w:lang w:val="es-ES"/>
        </w:rPr>
        <w:t>Profesor hora cátedra</w:t>
      </w:r>
    </w:p>
    <w:p w14:paraId="203E0570" w14:textId="77777777" w:rsidR="00D161F0" w:rsidRPr="00AE2CC5" w:rsidRDefault="00D161F0" w:rsidP="00D161F0">
      <w:pPr>
        <w:numPr>
          <w:ilvl w:val="0"/>
          <w:numId w:val="4"/>
        </w:numPr>
        <w:rPr>
          <w:lang w:val="es-ES"/>
        </w:rPr>
      </w:pPr>
      <w:r w:rsidRPr="00AE2CC5">
        <w:rPr>
          <w:lang w:val="es-ES"/>
        </w:rPr>
        <w:t>Preguntas realizadas</w:t>
      </w:r>
    </w:p>
    <w:p w14:paraId="06635DF3" w14:textId="77777777" w:rsidR="00D161F0" w:rsidRPr="00AE2CC5" w:rsidRDefault="00D161F0" w:rsidP="00AF7377">
      <w:pPr>
        <w:pStyle w:val="ListParagraph"/>
        <w:rPr>
          <w:lang w:val="es-ES"/>
        </w:rPr>
      </w:pPr>
      <w:r w:rsidRPr="00AE2CC5">
        <w:rPr>
          <w:lang w:val="es-ES"/>
        </w:rPr>
        <w:t xml:space="preserve">Contextualización: el docente actualmente es el encargado de dictar la clase de patrones de diseño en la universidad </w:t>
      </w:r>
      <w:proofErr w:type="spellStart"/>
      <w:r w:rsidRPr="00AE2CC5">
        <w:rPr>
          <w:lang w:val="es-ES"/>
        </w:rPr>
        <w:t>Uniajc</w:t>
      </w:r>
      <w:proofErr w:type="spellEnd"/>
      <w:r w:rsidRPr="00AE2CC5">
        <w:rPr>
          <w:lang w:val="es-ES"/>
        </w:rPr>
        <w:t xml:space="preserve">, por lo cual fue recomendado para asistirme en la elaboración de la tesis. </w:t>
      </w:r>
    </w:p>
    <w:p w14:paraId="2D17F8F6" w14:textId="77777777" w:rsidR="00D161F0" w:rsidRPr="00AE2CC5" w:rsidRDefault="00D161F0" w:rsidP="00D161F0">
      <w:pPr>
        <w:rPr>
          <w:lang w:val="es-ES"/>
        </w:rPr>
      </w:pPr>
      <w:r w:rsidRPr="00AE2CC5">
        <w:rPr>
          <w:lang w:val="es-ES"/>
        </w:rPr>
        <w:t> </w:t>
      </w:r>
    </w:p>
    <w:p w14:paraId="0BB6CC5D" w14:textId="15CD6F12" w:rsidR="00D161F0" w:rsidRPr="00AE2CC5" w:rsidRDefault="00AF7377" w:rsidP="00562A51">
      <w:pPr>
        <w:numPr>
          <w:ilvl w:val="0"/>
          <w:numId w:val="5"/>
        </w:numPr>
        <w:tabs>
          <w:tab w:val="clear" w:pos="720"/>
          <w:tab w:val="num" w:pos="1080"/>
        </w:tabs>
        <w:ind w:left="1080"/>
        <w:rPr>
          <w:lang w:val="es-ES"/>
        </w:rPr>
      </w:pPr>
      <w:r w:rsidRPr="00AE2CC5">
        <w:rPr>
          <w:lang w:val="es-ES"/>
        </w:rPr>
        <w:t>¿Quien eres y que materias departes?</w:t>
      </w:r>
    </w:p>
    <w:p w14:paraId="7ECABAD6" w14:textId="77777777" w:rsidR="00D161F0" w:rsidRPr="00AE2CC5" w:rsidRDefault="00D161F0" w:rsidP="00562A51">
      <w:pPr>
        <w:numPr>
          <w:ilvl w:val="1"/>
          <w:numId w:val="6"/>
        </w:numPr>
        <w:tabs>
          <w:tab w:val="clear" w:pos="1440"/>
          <w:tab w:val="num" w:pos="1800"/>
        </w:tabs>
        <w:ind w:left="1800"/>
        <w:rPr>
          <w:lang w:val="es-ES"/>
        </w:rPr>
      </w:pPr>
      <w:r w:rsidRPr="00AE2CC5">
        <w:rPr>
          <w:lang w:val="es-ES"/>
        </w:rPr>
        <w:t xml:space="preserve">El es </w:t>
      </w:r>
      <w:proofErr w:type="spellStart"/>
      <w:r w:rsidRPr="00AE2CC5">
        <w:rPr>
          <w:lang w:val="es-ES"/>
        </w:rPr>
        <w:t>Jhon</w:t>
      </w:r>
      <w:proofErr w:type="spellEnd"/>
      <w:r w:rsidRPr="00AE2CC5">
        <w:rPr>
          <w:lang w:val="es-ES"/>
        </w:rPr>
        <w:t xml:space="preserve"> Cano profesor de hora cátedra de la universidad </w:t>
      </w:r>
      <w:proofErr w:type="spellStart"/>
      <w:r w:rsidRPr="00AE2CC5">
        <w:rPr>
          <w:lang w:val="es-ES"/>
        </w:rPr>
        <w:t>Uniajc</w:t>
      </w:r>
      <w:proofErr w:type="spellEnd"/>
      <w:r w:rsidRPr="00AE2CC5">
        <w:rPr>
          <w:lang w:val="es-ES"/>
        </w:rPr>
        <w:t>, también es docente de tiempo completo de la universidad del Cauca</w:t>
      </w:r>
    </w:p>
    <w:p w14:paraId="426EA6A4" w14:textId="1563D4C5" w:rsidR="00D161F0" w:rsidRPr="00AE2CC5" w:rsidRDefault="00AF7377" w:rsidP="00562A51">
      <w:pPr>
        <w:numPr>
          <w:ilvl w:val="0"/>
          <w:numId w:val="6"/>
        </w:numPr>
        <w:tabs>
          <w:tab w:val="clear" w:pos="720"/>
          <w:tab w:val="num" w:pos="1080"/>
        </w:tabs>
        <w:ind w:left="1080"/>
        <w:rPr>
          <w:lang w:val="es-ES"/>
        </w:rPr>
      </w:pPr>
      <w:r w:rsidRPr="00AE2CC5">
        <w:rPr>
          <w:lang w:val="es-ES"/>
        </w:rPr>
        <w:t xml:space="preserve">¿Que estudiantes recibes en </w:t>
      </w:r>
      <w:r>
        <w:rPr>
          <w:lang w:val="es-ES"/>
        </w:rPr>
        <w:t>la</w:t>
      </w:r>
      <w:r w:rsidRPr="00AE2CC5">
        <w:rPr>
          <w:lang w:val="es-ES"/>
        </w:rPr>
        <w:t xml:space="preserve"> materia</w:t>
      </w:r>
      <w:r>
        <w:rPr>
          <w:lang w:val="es-ES"/>
        </w:rPr>
        <w:t xml:space="preserve"> que impartes</w:t>
      </w:r>
      <w:r w:rsidRPr="00AE2CC5">
        <w:rPr>
          <w:lang w:val="es-ES"/>
        </w:rPr>
        <w:t>?</w:t>
      </w:r>
    </w:p>
    <w:p w14:paraId="29FBC802" w14:textId="24CAC356" w:rsidR="00D161F0" w:rsidRPr="00AE2CC5" w:rsidRDefault="00AF7377" w:rsidP="00562A51">
      <w:pPr>
        <w:numPr>
          <w:ilvl w:val="1"/>
          <w:numId w:val="7"/>
        </w:numPr>
        <w:tabs>
          <w:tab w:val="clear" w:pos="1440"/>
          <w:tab w:val="num" w:pos="1800"/>
        </w:tabs>
        <w:ind w:left="1800"/>
        <w:rPr>
          <w:lang w:val="es-ES"/>
        </w:rPr>
      </w:pPr>
      <w:r>
        <w:rPr>
          <w:lang w:val="es-ES"/>
        </w:rPr>
        <w:t>H</w:t>
      </w:r>
      <w:r w:rsidR="00D161F0" w:rsidRPr="00AE2CC5">
        <w:rPr>
          <w:lang w:val="es-ES"/>
        </w:rPr>
        <w:t xml:space="preserve">ay varios tipos de estudiantes, hay quienes programan profesionalmente, estudiantes fe octavo semestre y otros que </w:t>
      </w:r>
      <w:r w:rsidR="00477CC2" w:rsidRPr="00AE2CC5">
        <w:rPr>
          <w:lang w:val="es-ES"/>
        </w:rPr>
        <w:t>están</w:t>
      </w:r>
      <w:r w:rsidR="00D161F0" w:rsidRPr="00AE2CC5">
        <w:rPr>
          <w:lang w:val="es-ES"/>
        </w:rPr>
        <w:t xml:space="preserve"> en cuarto o quinto semestre que incluso no programan. </w:t>
      </w:r>
      <w:r w:rsidR="00477CC2" w:rsidRPr="00AE2CC5">
        <w:rPr>
          <w:lang w:val="es-ES"/>
        </w:rPr>
        <w:t>También</w:t>
      </w:r>
      <w:r w:rsidR="00D161F0" w:rsidRPr="00AE2CC5">
        <w:rPr>
          <w:lang w:val="es-ES"/>
        </w:rPr>
        <w:t xml:space="preserve"> hay estudiantes que les gusta más mas redes y en realidad no les llama la atención en nada el tema.</w:t>
      </w:r>
    </w:p>
    <w:p w14:paraId="3B34B3D1" w14:textId="77777777" w:rsidR="00D161F0" w:rsidRPr="00AE2CC5" w:rsidRDefault="00D161F0" w:rsidP="00562A51">
      <w:pPr>
        <w:numPr>
          <w:ilvl w:val="0"/>
          <w:numId w:val="7"/>
        </w:numPr>
        <w:tabs>
          <w:tab w:val="clear" w:pos="720"/>
          <w:tab w:val="num" w:pos="1080"/>
        </w:tabs>
        <w:ind w:left="1080"/>
        <w:rPr>
          <w:lang w:val="es-ES"/>
        </w:rPr>
      </w:pPr>
      <w:r w:rsidRPr="00AE2CC5">
        <w:rPr>
          <w:lang w:val="es-ES"/>
        </w:rPr>
        <w:t xml:space="preserve">Le planteé una </w:t>
      </w:r>
      <w:r w:rsidR="00477CC2" w:rsidRPr="00AE2CC5">
        <w:rPr>
          <w:lang w:val="es-ES"/>
        </w:rPr>
        <w:t>guía</w:t>
      </w:r>
      <w:r w:rsidRPr="00AE2CC5">
        <w:rPr>
          <w:lang w:val="es-ES"/>
        </w:rPr>
        <w:t xml:space="preserve"> de diseño enfocada en el contenido programático de la materia.</w:t>
      </w:r>
    </w:p>
    <w:p w14:paraId="6FE33084" w14:textId="77777777" w:rsidR="00D161F0" w:rsidRPr="00AE2CC5" w:rsidRDefault="00D161F0" w:rsidP="00562A51">
      <w:pPr>
        <w:numPr>
          <w:ilvl w:val="1"/>
          <w:numId w:val="8"/>
        </w:numPr>
        <w:tabs>
          <w:tab w:val="clear" w:pos="1440"/>
          <w:tab w:val="num" w:pos="1800"/>
        </w:tabs>
        <w:ind w:left="1800"/>
        <w:rPr>
          <w:lang w:val="es-ES"/>
        </w:rPr>
      </w:pPr>
      <w:r w:rsidRPr="00AE2CC5">
        <w:rPr>
          <w:lang w:val="es-ES"/>
        </w:rPr>
        <w:t>Si, se podría en</w:t>
      </w:r>
      <w:r w:rsidR="00477CC2" w:rsidRPr="00AE2CC5">
        <w:rPr>
          <w:lang w:val="es-ES"/>
        </w:rPr>
        <w:t>focar la tesis en la construcció</w:t>
      </w:r>
      <w:r w:rsidRPr="00AE2CC5">
        <w:rPr>
          <w:lang w:val="es-ES"/>
        </w:rPr>
        <w:t>n de un material de ayuda para programadores y no-programadores que les ayude a estudiar el contenido de la materia.</w:t>
      </w:r>
    </w:p>
    <w:p w14:paraId="79C91EC0" w14:textId="77777777" w:rsidR="00D161F0" w:rsidRPr="00AE2CC5" w:rsidRDefault="00D161F0" w:rsidP="00562A51">
      <w:pPr>
        <w:numPr>
          <w:ilvl w:val="1"/>
          <w:numId w:val="8"/>
        </w:numPr>
        <w:tabs>
          <w:tab w:val="clear" w:pos="1440"/>
          <w:tab w:val="num" w:pos="1800"/>
        </w:tabs>
        <w:ind w:left="1800"/>
        <w:rPr>
          <w:lang w:val="es-ES"/>
        </w:rPr>
      </w:pPr>
      <w:r w:rsidRPr="00AE2CC5">
        <w:rPr>
          <w:lang w:val="es-ES"/>
        </w:rPr>
        <w:t xml:space="preserve">Hablaba de la dificultad de las personas que apenas están aprendiendo a programar en asimilar los temas de la clase. </w:t>
      </w:r>
    </w:p>
    <w:p w14:paraId="33ADB40C" w14:textId="77777777" w:rsidR="00D161F0" w:rsidRPr="00AE2CC5" w:rsidRDefault="00D161F0" w:rsidP="00562A51">
      <w:pPr>
        <w:numPr>
          <w:ilvl w:val="0"/>
          <w:numId w:val="8"/>
        </w:numPr>
        <w:tabs>
          <w:tab w:val="clear" w:pos="720"/>
          <w:tab w:val="num" w:pos="1080"/>
        </w:tabs>
        <w:ind w:left="1080"/>
        <w:rPr>
          <w:lang w:val="es-ES"/>
        </w:rPr>
      </w:pPr>
      <w:r w:rsidRPr="00AE2CC5">
        <w:rPr>
          <w:lang w:val="es-ES"/>
        </w:rPr>
        <w:t>Le comenté sobre la idea de un sitio web informativo dónde se puedan estudiar dichos patrones.</w:t>
      </w:r>
    </w:p>
    <w:p w14:paraId="29E0F36C" w14:textId="77777777" w:rsidR="00D161F0" w:rsidRPr="00AE2CC5" w:rsidRDefault="00D161F0" w:rsidP="00562A51">
      <w:pPr>
        <w:numPr>
          <w:ilvl w:val="1"/>
          <w:numId w:val="9"/>
        </w:numPr>
        <w:tabs>
          <w:tab w:val="clear" w:pos="1440"/>
          <w:tab w:val="num" w:pos="1800"/>
        </w:tabs>
        <w:ind w:left="1800"/>
        <w:rPr>
          <w:lang w:val="es-ES"/>
        </w:rPr>
      </w:pPr>
      <w:r w:rsidRPr="00AE2CC5">
        <w:rPr>
          <w:lang w:val="es-ES"/>
        </w:rPr>
        <w:lastRenderedPageBreak/>
        <w:t xml:space="preserve">Me comentó que es interesante la idea. La </w:t>
      </w:r>
      <w:r w:rsidR="00562A51" w:rsidRPr="00AE2CC5">
        <w:rPr>
          <w:lang w:val="es-ES"/>
        </w:rPr>
        <w:t>cual se</w:t>
      </w:r>
      <w:r w:rsidRPr="00AE2CC5">
        <w:rPr>
          <w:lang w:val="es-ES"/>
        </w:rPr>
        <w:t xml:space="preserve"> enfoque en la construcción de un sitio web el cual los estudiantes puedan estudiar los patrones dados y poder encontrar información mas </w:t>
      </w:r>
      <w:r w:rsidR="00562A51" w:rsidRPr="00AE2CC5">
        <w:rPr>
          <w:lang w:val="es-ES"/>
        </w:rPr>
        <w:t>básica</w:t>
      </w:r>
      <w:r w:rsidRPr="00AE2CC5">
        <w:rPr>
          <w:lang w:val="es-ES"/>
        </w:rPr>
        <w:t xml:space="preserve"> aún en el cual le ayude a estudiar los conceptos.</w:t>
      </w:r>
    </w:p>
    <w:p w14:paraId="35E73F84" w14:textId="77777777" w:rsidR="00D161F0" w:rsidRPr="00AE2CC5" w:rsidRDefault="00D161F0" w:rsidP="00562A51">
      <w:pPr>
        <w:numPr>
          <w:ilvl w:val="1"/>
          <w:numId w:val="9"/>
        </w:numPr>
        <w:tabs>
          <w:tab w:val="clear" w:pos="1440"/>
          <w:tab w:val="num" w:pos="1800"/>
        </w:tabs>
        <w:ind w:left="1800"/>
        <w:rPr>
          <w:lang w:val="es-ES"/>
        </w:rPr>
      </w:pPr>
      <w:r w:rsidRPr="00AE2CC5">
        <w:rPr>
          <w:lang w:val="es-ES"/>
        </w:rPr>
        <w:t>Lograr que los estudiantes tengan la capacidad de resolver problemas</w:t>
      </w:r>
    </w:p>
    <w:p w14:paraId="037C7729" w14:textId="77777777" w:rsidR="00D161F0" w:rsidRPr="00AE2CC5" w:rsidRDefault="00562A51" w:rsidP="00562A51">
      <w:pPr>
        <w:numPr>
          <w:ilvl w:val="0"/>
          <w:numId w:val="9"/>
        </w:numPr>
        <w:tabs>
          <w:tab w:val="clear" w:pos="720"/>
          <w:tab w:val="num" w:pos="1080"/>
        </w:tabs>
        <w:ind w:left="1080"/>
        <w:rPr>
          <w:lang w:val="es-ES"/>
        </w:rPr>
      </w:pPr>
      <w:r w:rsidRPr="00AE2CC5">
        <w:rPr>
          <w:lang w:val="es-ES"/>
        </w:rPr>
        <w:t>¿En síntesis, eso sería lo que se entregaría?</w:t>
      </w:r>
    </w:p>
    <w:p w14:paraId="58F408F4" w14:textId="77777777" w:rsidR="00D161F0" w:rsidRPr="00AE2CC5" w:rsidRDefault="00D161F0" w:rsidP="00562A51">
      <w:pPr>
        <w:numPr>
          <w:ilvl w:val="1"/>
          <w:numId w:val="10"/>
        </w:numPr>
        <w:tabs>
          <w:tab w:val="clear" w:pos="1440"/>
          <w:tab w:val="num" w:pos="1800"/>
        </w:tabs>
        <w:ind w:left="1800"/>
        <w:rPr>
          <w:lang w:val="es-ES"/>
        </w:rPr>
      </w:pPr>
      <w:r w:rsidRPr="00AE2CC5">
        <w:rPr>
          <w:lang w:val="es-ES"/>
        </w:rPr>
        <w:t>El plantea la construcción de un artículo científico de todo eso, resolviendo el porque son importantes los patrones. Un tema muy puntual, se entrega el trabajo y el artículo.</w:t>
      </w:r>
    </w:p>
    <w:p w14:paraId="25086729" w14:textId="77777777" w:rsidR="00D161F0" w:rsidRPr="00AE2CC5" w:rsidRDefault="00D161F0" w:rsidP="00562A51">
      <w:pPr>
        <w:numPr>
          <w:ilvl w:val="1"/>
          <w:numId w:val="10"/>
        </w:numPr>
        <w:tabs>
          <w:tab w:val="clear" w:pos="1440"/>
          <w:tab w:val="num" w:pos="1800"/>
        </w:tabs>
        <w:ind w:left="1800"/>
        <w:rPr>
          <w:lang w:val="es-ES"/>
        </w:rPr>
      </w:pPr>
      <w:r w:rsidRPr="00AE2CC5">
        <w:rPr>
          <w:lang w:val="es-ES"/>
        </w:rPr>
        <w:t xml:space="preserve">En </w:t>
      </w:r>
      <w:r w:rsidR="00B2525B" w:rsidRPr="00AE2CC5">
        <w:rPr>
          <w:lang w:val="es-ES"/>
        </w:rPr>
        <w:t>resumen,</w:t>
      </w:r>
      <w:r w:rsidRPr="00AE2CC5">
        <w:rPr>
          <w:lang w:val="es-ES"/>
        </w:rPr>
        <w:t xml:space="preserve"> sería construir el sitio web informativo, y una tesis donde se haga la revisión de todos los patrones y un artículo donde se explique la importancia, lo del articulo puede no ser necesario e incluirse en la </w:t>
      </w:r>
      <w:r w:rsidR="00B2525B" w:rsidRPr="00AE2CC5">
        <w:rPr>
          <w:lang w:val="es-ES"/>
        </w:rPr>
        <w:t>tesis.</w:t>
      </w:r>
    </w:p>
    <w:p w14:paraId="4E6A66A9" w14:textId="77777777" w:rsidR="00D161F0" w:rsidRPr="00AE2CC5" w:rsidRDefault="00B2525B" w:rsidP="00562A51">
      <w:pPr>
        <w:numPr>
          <w:ilvl w:val="0"/>
          <w:numId w:val="10"/>
        </w:numPr>
        <w:tabs>
          <w:tab w:val="clear" w:pos="720"/>
          <w:tab w:val="num" w:pos="1080"/>
        </w:tabs>
        <w:ind w:left="1080"/>
        <w:rPr>
          <w:lang w:val="es-ES"/>
        </w:rPr>
      </w:pPr>
      <w:r w:rsidRPr="00AE2CC5">
        <w:rPr>
          <w:lang w:val="es-ES"/>
        </w:rPr>
        <w:t>Le comenté que realicé una investigación sobre todas las tesis de la universidad y que no había encontrado ninguna, ¿que pensaba al respecto?</w:t>
      </w:r>
    </w:p>
    <w:p w14:paraId="62F14845" w14:textId="69571841" w:rsidR="00D161F0" w:rsidRPr="00AE2CC5" w:rsidRDefault="00D161F0" w:rsidP="00562A51">
      <w:pPr>
        <w:numPr>
          <w:ilvl w:val="1"/>
          <w:numId w:val="11"/>
        </w:numPr>
        <w:tabs>
          <w:tab w:val="clear" w:pos="1440"/>
          <w:tab w:val="num" w:pos="1800"/>
        </w:tabs>
        <w:ind w:left="1800"/>
        <w:rPr>
          <w:lang w:val="es-ES"/>
        </w:rPr>
      </w:pPr>
      <w:r w:rsidRPr="00AE2CC5">
        <w:rPr>
          <w:lang w:val="es-ES"/>
        </w:rPr>
        <w:t xml:space="preserve">Que era algo de esperar, el como ingeniero tampoco había conocido el tema hasta que hace 2 años hizo un curso al respecto, pero que no es un fundamento que usualmente se </w:t>
      </w:r>
      <w:r w:rsidR="00AF7377" w:rsidRPr="00AE2CC5">
        <w:rPr>
          <w:lang w:val="es-ES"/>
        </w:rPr>
        <w:t>les</w:t>
      </w:r>
      <w:r w:rsidRPr="00AE2CC5">
        <w:rPr>
          <w:lang w:val="es-ES"/>
        </w:rPr>
        <w:t xml:space="preserve"> explique a los estudiantes universitarios.</w:t>
      </w:r>
    </w:p>
    <w:p w14:paraId="5D6E67F7" w14:textId="77777777" w:rsidR="00044BD5" w:rsidRPr="00AE2CC5" w:rsidRDefault="00044BD5" w:rsidP="00D161F0">
      <w:pPr>
        <w:pStyle w:val="Heading3"/>
        <w:numPr>
          <w:ilvl w:val="0"/>
          <w:numId w:val="0"/>
        </w:numPr>
        <w:ind w:left="1080" w:hanging="360"/>
        <w:rPr>
          <w:lang w:val="es-ES"/>
        </w:rPr>
      </w:pPr>
    </w:p>
    <w:p w14:paraId="4F986C68" w14:textId="77777777" w:rsidR="00AE2CC5" w:rsidRPr="00AE2CC5" w:rsidRDefault="00AE2CC5" w:rsidP="00AE2CC5">
      <w:pPr>
        <w:pStyle w:val="Heading1"/>
        <w:rPr>
          <w:lang w:val="es-ES"/>
        </w:rPr>
      </w:pPr>
      <w:r w:rsidRPr="00AE2CC5">
        <w:rPr>
          <w:lang w:val="es-ES"/>
        </w:rPr>
        <w:t xml:space="preserve">A partir de la lectura de (Zambrano, 2005), seleccione dos medios de extracción y análisis de requisitos para su trabajo y justifique dicha elección </w:t>
      </w:r>
    </w:p>
    <w:p w14:paraId="1CED310A" w14:textId="0FFEF807" w:rsidR="00044BD5" w:rsidRDefault="00AE2CC5" w:rsidP="00AE2CC5">
      <w:pPr>
        <w:rPr>
          <w:lang w:val="es-ES"/>
        </w:rPr>
      </w:pPr>
      <w:r w:rsidRPr="00AE2CC5">
        <w:rPr>
          <w:lang w:val="es-ES"/>
        </w:rPr>
        <w:t xml:space="preserve">El primer método de extracción </w:t>
      </w:r>
      <w:r w:rsidR="008B3E44">
        <w:rPr>
          <w:lang w:val="es-ES"/>
        </w:rPr>
        <w:t>seleccionado fue “</w:t>
      </w:r>
      <w:r w:rsidR="008B3E44" w:rsidRPr="00AF7377">
        <w:rPr>
          <w:b/>
          <w:i/>
          <w:lang w:val="es-ES"/>
        </w:rPr>
        <w:t>Entrevistas</w:t>
      </w:r>
      <w:r w:rsidR="008B3E44">
        <w:rPr>
          <w:lang w:val="es-ES"/>
        </w:rPr>
        <w:t>”</w:t>
      </w:r>
    </w:p>
    <w:p w14:paraId="291BE235" w14:textId="77777777" w:rsidR="008B3E44" w:rsidRDefault="008B3E44" w:rsidP="008B3E44">
      <w:pPr>
        <w:pStyle w:val="ListParagraph"/>
        <w:numPr>
          <w:ilvl w:val="0"/>
          <w:numId w:val="13"/>
        </w:numPr>
        <w:rPr>
          <w:lang w:val="es-ES"/>
        </w:rPr>
      </w:pPr>
      <w:r w:rsidRPr="008B3E44">
        <w:rPr>
          <w:lang w:val="es-ES"/>
        </w:rPr>
        <w:t xml:space="preserve">Dicho método creería que es el más importante debido a que así se contextualiza la </w:t>
      </w:r>
      <w:r>
        <w:rPr>
          <w:lang w:val="es-ES"/>
        </w:rPr>
        <w:t xml:space="preserve">necesidad </w:t>
      </w:r>
      <w:r w:rsidRPr="008B3E44">
        <w:rPr>
          <w:lang w:val="es-ES"/>
        </w:rPr>
        <w:t xml:space="preserve">actual </w:t>
      </w:r>
      <w:r>
        <w:rPr>
          <w:lang w:val="es-ES"/>
        </w:rPr>
        <w:t>que están viviendo los estudiantes con el entendimiento de los temas. En la elaboración de entrevistas abiertas, se escucha las expectativas de una aplicación web en la que puedan estudiar los temas de la clase.</w:t>
      </w:r>
    </w:p>
    <w:p w14:paraId="437DE4AF" w14:textId="7D4CC505" w:rsidR="008B3E44" w:rsidRDefault="008B3E44" w:rsidP="008B3E44">
      <w:pPr>
        <w:pStyle w:val="ListParagraph"/>
        <w:numPr>
          <w:ilvl w:val="0"/>
          <w:numId w:val="13"/>
        </w:numPr>
        <w:rPr>
          <w:lang w:val="es-ES"/>
        </w:rPr>
      </w:pPr>
      <w:r>
        <w:rPr>
          <w:lang w:val="es-ES"/>
        </w:rPr>
        <w:t>Hay que tener cuidado con este método debido que para mi trabajo se puede volcar en un aumento de nuevos requerimientos en el sistema y su alcance se vea afectado.</w:t>
      </w:r>
    </w:p>
    <w:p w14:paraId="7B5C4513" w14:textId="77777777" w:rsidR="00AF7377" w:rsidRDefault="00AF7377" w:rsidP="00AF7377">
      <w:pPr>
        <w:rPr>
          <w:lang w:val="es-ES"/>
        </w:rPr>
      </w:pPr>
    </w:p>
    <w:p w14:paraId="42554AF3" w14:textId="174D2F25" w:rsidR="008B3E44" w:rsidRDefault="00AF7377" w:rsidP="00AF7377">
      <w:pPr>
        <w:rPr>
          <w:lang w:val="es-ES"/>
        </w:rPr>
      </w:pPr>
      <w:r>
        <w:rPr>
          <w:lang w:val="es-ES"/>
        </w:rPr>
        <w:t>El segundo método seleccionado es la “</w:t>
      </w:r>
      <w:r w:rsidRPr="00AF7377">
        <w:rPr>
          <w:b/>
          <w:i/>
          <w:lang w:val="es-ES"/>
        </w:rPr>
        <w:t>Lluvia de ideas</w:t>
      </w:r>
      <w:r>
        <w:rPr>
          <w:lang w:val="es-ES"/>
        </w:rPr>
        <w:t>”</w:t>
      </w:r>
    </w:p>
    <w:p w14:paraId="619781DE" w14:textId="739247FA" w:rsidR="00AE2CC5" w:rsidRDefault="00AF7377" w:rsidP="00CE22EF">
      <w:pPr>
        <w:pStyle w:val="ListParagraph"/>
        <w:numPr>
          <w:ilvl w:val="0"/>
          <w:numId w:val="14"/>
        </w:numPr>
        <w:rPr>
          <w:lang w:val="es-ES"/>
        </w:rPr>
      </w:pPr>
      <w:r w:rsidRPr="00AF7377">
        <w:rPr>
          <w:lang w:val="es-ES"/>
        </w:rPr>
        <w:t>Este método interesante porque se puede socializar el trabajo con varias personas y obtener nuevas ideas a partir de comentarios, abriendo así las posibilidades de un trabajo más eficiente y útil para la comunidad</w:t>
      </w:r>
      <w:r>
        <w:rPr>
          <w:lang w:val="es-ES"/>
        </w:rPr>
        <w:t>.</w:t>
      </w:r>
    </w:p>
    <w:p w14:paraId="79B724C5" w14:textId="381CF756" w:rsidR="00AE2CC5" w:rsidRDefault="00AF7377" w:rsidP="006E2E56">
      <w:pPr>
        <w:pStyle w:val="ListParagraph"/>
        <w:numPr>
          <w:ilvl w:val="0"/>
          <w:numId w:val="14"/>
        </w:numPr>
        <w:rPr>
          <w:lang w:val="es-ES"/>
        </w:rPr>
      </w:pPr>
      <w:r w:rsidRPr="00AF7377">
        <w:rPr>
          <w:lang w:val="es-ES"/>
        </w:rPr>
        <w:t>Se reciben las nuevas ideas sin importar su tipo y se evaluará desde diferentes perspectivas para decidir si se incluyen en el producto final.</w:t>
      </w:r>
      <w:r w:rsidR="00AE2CC5" w:rsidRPr="00AF7377">
        <w:rPr>
          <w:lang w:val="es-ES"/>
        </w:rPr>
        <w:tab/>
      </w:r>
    </w:p>
    <w:p w14:paraId="4A496546" w14:textId="4699740F" w:rsidR="0057476B" w:rsidRDefault="0057476B" w:rsidP="0057476B">
      <w:pPr>
        <w:rPr>
          <w:lang w:val="es-ES"/>
        </w:rPr>
      </w:pPr>
    </w:p>
    <w:p w14:paraId="08064F80" w14:textId="75249220" w:rsidR="0057476B" w:rsidRDefault="0057476B" w:rsidP="0057476B">
      <w:pPr>
        <w:rPr>
          <w:lang w:val="es-ES"/>
        </w:rPr>
      </w:pPr>
    </w:p>
    <w:p w14:paraId="6AB4501F" w14:textId="3EC172DF" w:rsidR="0057476B" w:rsidRDefault="0057476B" w:rsidP="0057476B">
      <w:pPr>
        <w:pStyle w:val="Heading1"/>
        <w:rPr>
          <w:lang w:val="es-ES"/>
        </w:rPr>
      </w:pPr>
      <w:r w:rsidRPr="0057476B">
        <w:rPr>
          <w:lang w:val="es-ES"/>
        </w:rPr>
        <w:t>Responda: ¿Cuál es la diferencia entre requerimientos funcionales y no funcionales? Dé dos ejemplos</w:t>
      </w:r>
    </w:p>
    <w:p w14:paraId="1E60AEDA" w14:textId="7E20B2DD" w:rsidR="0057476B" w:rsidRDefault="0057476B" w:rsidP="0057476B">
      <w:pPr>
        <w:rPr>
          <w:lang w:val="es-ES"/>
        </w:rPr>
      </w:pPr>
    </w:p>
    <w:p w14:paraId="477AC80A" w14:textId="184B4C08" w:rsidR="0057476B" w:rsidRDefault="0057476B" w:rsidP="0057476B">
      <w:pPr>
        <w:rPr>
          <w:lang w:val="es-ES"/>
        </w:rPr>
      </w:pPr>
      <w:r>
        <w:rPr>
          <w:lang w:val="es-ES"/>
        </w:rPr>
        <w:t xml:space="preserve">La diferencia entre los requerimientos funcionales y los no funcionales es el </w:t>
      </w:r>
      <w:r w:rsidRPr="0057476B">
        <w:rPr>
          <w:b/>
          <w:i/>
          <w:lang w:val="es-ES"/>
        </w:rPr>
        <w:t>“Que hace”</w:t>
      </w:r>
      <w:r>
        <w:rPr>
          <w:lang w:val="es-ES"/>
        </w:rPr>
        <w:t xml:space="preserve"> y el </w:t>
      </w:r>
      <w:r w:rsidRPr="0057476B">
        <w:rPr>
          <w:b/>
          <w:i/>
          <w:lang w:val="es-ES"/>
        </w:rPr>
        <w:t>“Como lo hace”</w:t>
      </w:r>
      <w:r>
        <w:rPr>
          <w:lang w:val="es-ES"/>
        </w:rPr>
        <w:t xml:space="preserve"> en el sistema, en su respectivo orden. Siendo estos importantes en el proceso de la elaboración </w:t>
      </w:r>
      <w:r w:rsidR="00C90706">
        <w:rPr>
          <w:lang w:val="es-ES"/>
        </w:rPr>
        <w:t>del aplicativo</w:t>
      </w:r>
      <w:r>
        <w:rPr>
          <w:lang w:val="es-ES"/>
        </w:rPr>
        <w:t xml:space="preserve">. </w:t>
      </w:r>
    </w:p>
    <w:p w14:paraId="394A0AEE" w14:textId="75563285" w:rsidR="0057476B" w:rsidRDefault="0057476B" w:rsidP="0057476B">
      <w:pPr>
        <w:rPr>
          <w:lang w:val="es-ES"/>
        </w:rPr>
      </w:pPr>
      <w:r>
        <w:rPr>
          <w:lang w:val="es-ES"/>
        </w:rPr>
        <w:t>Ejemplos:</w:t>
      </w:r>
    </w:p>
    <w:p w14:paraId="06DD069D" w14:textId="5A7D1CBF" w:rsidR="0057476B" w:rsidRDefault="00B64362" w:rsidP="0057476B">
      <w:pPr>
        <w:pStyle w:val="ListParagraph"/>
        <w:numPr>
          <w:ilvl w:val="0"/>
          <w:numId w:val="15"/>
        </w:numPr>
        <w:rPr>
          <w:lang w:val="es-ES"/>
        </w:rPr>
      </w:pPr>
      <w:r>
        <w:rPr>
          <w:lang w:val="es-ES"/>
        </w:rPr>
        <w:t>Funcional: Captura de los datos del formulario de inscripciones</w:t>
      </w:r>
    </w:p>
    <w:p w14:paraId="01CC134B" w14:textId="3539C12A" w:rsidR="00B64362" w:rsidRDefault="00B64362" w:rsidP="0057476B">
      <w:pPr>
        <w:pStyle w:val="ListParagraph"/>
        <w:numPr>
          <w:ilvl w:val="0"/>
          <w:numId w:val="15"/>
        </w:numPr>
        <w:rPr>
          <w:lang w:val="es-ES"/>
        </w:rPr>
      </w:pPr>
      <w:r>
        <w:rPr>
          <w:lang w:val="es-ES"/>
        </w:rPr>
        <w:t xml:space="preserve">No-Funcional: </w:t>
      </w:r>
      <w:r w:rsidR="00B363CA">
        <w:rPr>
          <w:lang w:val="es-ES"/>
        </w:rPr>
        <w:t>Autenticación de los usuarios en el sistema</w:t>
      </w:r>
      <w:r w:rsidR="007109BD">
        <w:rPr>
          <w:lang w:val="es-ES"/>
        </w:rPr>
        <w:t xml:space="preserve"> por medio de usuario y contraseña</w:t>
      </w:r>
    </w:p>
    <w:p w14:paraId="03B4495E" w14:textId="63FB9BAB" w:rsidR="007109BD" w:rsidRDefault="007109BD" w:rsidP="007109BD">
      <w:pPr>
        <w:rPr>
          <w:lang w:val="es-ES"/>
        </w:rPr>
      </w:pPr>
    </w:p>
    <w:p w14:paraId="468FD5FF" w14:textId="53C06465" w:rsidR="007109BD" w:rsidRDefault="007109BD" w:rsidP="007109BD">
      <w:pPr>
        <w:pStyle w:val="ListParagraph"/>
        <w:numPr>
          <w:ilvl w:val="0"/>
          <w:numId w:val="15"/>
        </w:numPr>
        <w:rPr>
          <w:lang w:val="es-ES"/>
        </w:rPr>
      </w:pPr>
      <w:r>
        <w:rPr>
          <w:lang w:val="es-ES"/>
        </w:rPr>
        <w:t>Funcional: Generación del informe de fin de año</w:t>
      </w:r>
    </w:p>
    <w:p w14:paraId="16D8473E" w14:textId="242CDE3E" w:rsidR="007109BD" w:rsidRPr="007109BD" w:rsidRDefault="007109BD" w:rsidP="007109BD">
      <w:pPr>
        <w:pStyle w:val="ListParagraph"/>
        <w:numPr>
          <w:ilvl w:val="0"/>
          <w:numId w:val="15"/>
        </w:numPr>
        <w:rPr>
          <w:lang w:val="es-ES"/>
        </w:rPr>
      </w:pPr>
      <w:r>
        <w:rPr>
          <w:lang w:val="es-ES"/>
        </w:rPr>
        <w:t>No-Funcional: La generación del informe se debe demorar poco tiempo.</w:t>
      </w:r>
    </w:p>
    <w:p w14:paraId="1706D169" w14:textId="0566B3B4" w:rsidR="0057476B" w:rsidRPr="00FF256E" w:rsidRDefault="00C90706" w:rsidP="00C90706">
      <w:pPr>
        <w:pStyle w:val="Heading1"/>
        <w:rPr>
          <w:lang w:val="es-ES"/>
        </w:rPr>
      </w:pPr>
      <w:r w:rsidRPr="00FF256E">
        <w:rPr>
          <w:lang w:val="es-ES"/>
        </w:rPr>
        <w:t>¿Los Criterios de calidad de la ISO 25000 se deben establecer como requerimientos funcionales o no funcionales?</w:t>
      </w:r>
    </w:p>
    <w:p w14:paraId="5008B883" w14:textId="4DD2DB20" w:rsidR="00C90706" w:rsidRDefault="00C90706" w:rsidP="00C90706">
      <w:pPr>
        <w:rPr>
          <w:lang w:val="es-ES"/>
        </w:rPr>
      </w:pPr>
      <w:r w:rsidRPr="00FF256E">
        <w:rPr>
          <w:lang w:val="es-ES"/>
        </w:rPr>
        <w:t xml:space="preserve">De acuerdo a lo leído anteriormente </w:t>
      </w:r>
      <w:r w:rsidR="00FF256E" w:rsidRPr="00FF256E">
        <w:rPr>
          <w:lang w:val="es-ES"/>
        </w:rPr>
        <w:t>los criterios de calidad ISO 2</w:t>
      </w:r>
      <w:r w:rsidR="00FF256E">
        <w:rPr>
          <w:lang w:val="es-ES"/>
        </w:rPr>
        <w:t xml:space="preserve">5000 se deben de establecer como requerimientos no-funcionales debido a que siendo estos criterios de calidad la forma de establecer los parámetros mínimos sobre como deberían funcionar los sistemas cumple la premisa del </w:t>
      </w:r>
      <w:r w:rsidR="00FF256E" w:rsidRPr="00FF256E">
        <w:rPr>
          <w:b/>
          <w:i/>
          <w:lang w:val="es-ES"/>
        </w:rPr>
        <w:t xml:space="preserve">“Como </w:t>
      </w:r>
      <w:r w:rsidR="00AF05C2" w:rsidRPr="00FF256E">
        <w:rPr>
          <w:b/>
          <w:i/>
          <w:lang w:val="es-ES"/>
        </w:rPr>
        <w:t>hacer”</w:t>
      </w:r>
      <w:r w:rsidR="00AF05C2">
        <w:rPr>
          <w:b/>
          <w:i/>
          <w:lang w:val="es-ES"/>
        </w:rPr>
        <w:t xml:space="preserve"> </w:t>
      </w:r>
      <w:r w:rsidR="00AF05C2">
        <w:rPr>
          <w:lang w:val="es-ES"/>
        </w:rPr>
        <w:t>de</w:t>
      </w:r>
      <w:r w:rsidR="00FF256E">
        <w:rPr>
          <w:lang w:val="es-ES"/>
        </w:rPr>
        <w:t xml:space="preserve"> los requerimientos no-funcionales.</w:t>
      </w:r>
    </w:p>
    <w:p w14:paraId="2D2D4733" w14:textId="3D112A92" w:rsidR="00AF05C2" w:rsidRDefault="00AF05C2" w:rsidP="00C90706">
      <w:pPr>
        <w:rPr>
          <w:lang w:val="es-ES"/>
        </w:rPr>
      </w:pPr>
    </w:p>
    <w:p w14:paraId="569B01F9" w14:textId="6FA1DDC6" w:rsidR="00AF05C2" w:rsidRDefault="00AF05C2" w:rsidP="00AF05C2">
      <w:pPr>
        <w:pStyle w:val="Heading1"/>
        <w:rPr>
          <w:lang w:val="es-ES"/>
        </w:rPr>
      </w:pPr>
      <w:r w:rsidRPr="00AF05C2">
        <w:rPr>
          <w:lang w:val="es-ES"/>
        </w:rPr>
        <w:t>Instale en su pc personal Zotero (zotero standalone, plugin zotero Chrome o Mozilla, plugin zotero word)</w:t>
      </w:r>
      <w:r>
        <w:rPr>
          <w:lang w:val="es-ES"/>
        </w:rPr>
        <w:t xml:space="preserve"> </w:t>
      </w:r>
      <w:r w:rsidRPr="00AF05C2">
        <w:rPr>
          <w:lang w:val="es-ES"/>
        </w:rPr>
        <w:t>(</w:t>
      </w:r>
      <w:proofErr w:type="gramStart"/>
      <w:r w:rsidRPr="00AF05C2">
        <w:rPr>
          <w:lang w:val="es-ES"/>
        </w:rPr>
        <w:t>Zotero,s.f.</w:t>
      </w:r>
      <w:proofErr w:type="gramEnd"/>
      <w:r w:rsidRPr="00AF05C2">
        <w:rPr>
          <w:lang w:val="es-ES"/>
        </w:rPr>
        <w:t>) y anexe los pantallazos donde se evidencie su instalación y uso desde Word.</w:t>
      </w:r>
    </w:p>
    <w:p w14:paraId="2FC5E506" w14:textId="6EB2CB77" w:rsidR="00AF05C2" w:rsidRDefault="00AF05C2" w:rsidP="00AF05C2">
      <w:pPr>
        <w:rPr>
          <w:lang w:val="es-ES"/>
        </w:rPr>
      </w:pPr>
      <w:r>
        <w:rPr>
          <w:lang w:val="es-ES"/>
        </w:rPr>
        <w:t xml:space="preserve">Instalación de </w:t>
      </w:r>
      <w:proofErr w:type="spellStart"/>
      <w:r>
        <w:rPr>
          <w:lang w:val="es-ES"/>
        </w:rPr>
        <w:t>Zotero</w:t>
      </w:r>
      <w:proofErr w:type="spellEnd"/>
    </w:p>
    <w:p w14:paraId="5C348C1D" w14:textId="2329F7DB" w:rsidR="00031517" w:rsidRDefault="00031517" w:rsidP="00AF05C2">
      <w:pPr>
        <w:rPr>
          <w:lang w:val="es-ES"/>
        </w:rPr>
      </w:pPr>
      <w:r>
        <w:rPr>
          <w:noProof/>
          <w:lang w:val="es-ES"/>
        </w:rPr>
        <w:lastRenderedPageBreak/>
        <w:drawing>
          <wp:inline distT="0" distB="0" distL="0" distR="0" wp14:anchorId="0525E128" wp14:editId="4AA40E1B">
            <wp:extent cx="5486400" cy="6853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02 at 6.33.32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6853555"/>
                    </a:xfrm>
                    <a:prstGeom prst="rect">
                      <a:avLst/>
                    </a:prstGeom>
                  </pic:spPr>
                </pic:pic>
              </a:graphicData>
            </a:graphic>
          </wp:inline>
        </w:drawing>
      </w:r>
      <w:r>
        <w:rPr>
          <w:noProof/>
          <w:lang w:val="es-ES"/>
        </w:rPr>
        <w:lastRenderedPageBreak/>
        <w:drawing>
          <wp:inline distT="0" distB="0" distL="0" distR="0" wp14:anchorId="040DACC1" wp14:editId="4FBF1321">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02 at 6.34.49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r>
        <w:rPr>
          <w:noProof/>
          <w:lang w:val="es-ES"/>
        </w:rPr>
        <w:drawing>
          <wp:inline distT="0" distB="0" distL="0" distR="0" wp14:anchorId="724CB4C9" wp14:editId="3EC83F1C">
            <wp:extent cx="5486400" cy="1297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02 at 6.35.35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297305"/>
                    </a:xfrm>
                    <a:prstGeom prst="rect">
                      <a:avLst/>
                    </a:prstGeom>
                  </pic:spPr>
                </pic:pic>
              </a:graphicData>
            </a:graphic>
          </wp:inline>
        </w:drawing>
      </w:r>
    </w:p>
    <w:p w14:paraId="1C164881" w14:textId="4CE145D1" w:rsidR="00031517" w:rsidRDefault="00031517" w:rsidP="00AF05C2">
      <w:pPr>
        <w:rPr>
          <w:lang w:val="es-ES"/>
        </w:rPr>
      </w:pPr>
    </w:p>
    <w:p w14:paraId="794041B5" w14:textId="74CDB2C8" w:rsidR="00031517" w:rsidRDefault="00031517" w:rsidP="00031517">
      <w:pPr>
        <w:pStyle w:val="Heading1"/>
        <w:rPr>
          <w:lang w:val="es-ES"/>
        </w:rPr>
      </w:pPr>
      <w:r w:rsidRPr="00031517">
        <w:rPr>
          <w:lang w:val="es-ES"/>
        </w:rPr>
        <w:t>Instale en su PC personal un manejador de versiones (Tortoise svn, git, entre otros) y anexe los pantallazos que evidencien su uso con esta primera entrega del anteproyecto.</w:t>
      </w:r>
    </w:p>
    <w:p w14:paraId="12508989" w14:textId="77777777" w:rsidR="00031517" w:rsidRDefault="00031517" w:rsidP="00504D94">
      <w:pPr>
        <w:rPr>
          <w:lang w:val="es-ES"/>
        </w:rPr>
      </w:pPr>
      <w:bookmarkStart w:id="0" w:name="_GoBack"/>
      <w:bookmarkEnd w:id="0"/>
    </w:p>
    <w:sectPr w:rsidR="00031517">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2B229" w14:textId="77777777" w:rsidR="006061B9" w:rsidRDefault="006061B9">
      <w:pPr>
        <w:spacing w:after="0" w:line="240" w:lineRule="auto"/>
      </w:pPr>
      <w:r>
        <w:separator/>
      </w:r>
    </w:p>
    <w:p w14:paraId="2389BBC4" w14:textId="77777777" w:rsidR="006061B9" w:rsidRDefault="006061B9"/>
  </w:endnote>
  <w:endnote w:type="continuationSeparator" w:id="0">
    <w:p w14:paraId="58A0C495" w14:textId="77777777" w:rsidR="006061B9" w:rsidRDefault="006061B9">
      <w:pPr>
        <w:spacing w:after="0" w:line="240" w:lineRule="auto"/>
      </w:pPr>
      <w:r>
        <w:continuationSeparator/>
      </w:r>
    </w:p>
    <w:p w14:paraId="2AA264AB" w14:textId="77777777" w:rsidR="006061B9" w:rsidRDefault="006061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DDA6A" w14:textId="77777777" w:rsidR="00044BD5" w:rsidRDefault="008769C5">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80443" w14:textId="77777777" w:rsidR="006061B9" w:rsidRDefault="006061B9">
      <w:pPr>
        <w:spacing w:after="0" w:line="240" w:lineRule="auto"/>
      </w:pPr>
      <w:r>
        <w:separator/>
      </w:r>
    </w:p>
    <w:p w14:paraId="4AC8558E" w14:textId="77777777" w:rsidR="006061B9" w:rsidRDefault="006061B9"/>
  </w:footnote>
  <w:footnote w:type="continuationSeparator" w:id="0">
    <w:p w14:paraId="12ED44D2" w14:textId="77777777" w:rsidR="006061B9" w:rsidRDefault="006061B9">
      <w:pPr>
        <w:spacing w:after="0" w:line="240" w:lineRule="auto"/>
      </w:pPr>
      <w:r>
        <w:continuationSeparator/>
      </w:r>
    </w:p>
    <w:p w14:paraId="3375ED68" w14:textId="77777777" w:rsidR="006061B9" w:rsidRDefault="006061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8C5"/>
    <w:multiLevelType w:val="hybridMultilevel"/>
    <w:tmpl w:val="A24C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70055"/>
    <w:multiLevelType w:val="multilevel"/>
    <w:tmpl w:val="C2F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C362B"/>
    <w:multiLevelType w:val="hybridMultilevel"/>
    <w:tmpl w:val="8486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E34A3"/>
    <w:multiLevelType w:val="multilevel"/>
    <w:tmpl w:val="3878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7016B"/>
    <w:multiLevelType w:val="multilevel"/>
    <w:tmpl w:val="0E4E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6" w15:restartNumberingAfterBreak="0">
    <w:nsid w:val="50CC65B7"/>
    <w:multiLevelType w:val="multilevel"/>
    <w:tmpl w:val="F50A23E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7F041B8"/>
    <w:multiLevelType w:val="hybridMultilevel"/>
    <w:tmpl w:val="06AC7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526504"/>
    <w:multiLevelType w:val="hybridMultilevel"/>
    <w:tmpl w:val="2E222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6"/>
    <w:lvlOverride w:ilvl="0">
      <w:startOverride w:val="1"/>
    </w:lvlOverride>
  </w:num>
  <w:num w:numId="6">
    <w:abstractNumId w:val="6"/>
    <w:lvlOverride w:ilvl="0"/>
    <w:lvlOverride w:ilvl="1">
      <w:startOverride w:val="1"/>
    </w:lvlOverride>
  </w:num>
  <w:num w:numId="7">
    <w:abstractNumId w:val="6"/>
    <w:lvlOverride w:ilvl="0"/>
    <w:lvlOverride w:ilvl="1">
      <w:startOverride w:val="1"/>
    </w:lvlOverride>
  </w:num>
  <w:num w:numId="8">
    <w:abstractNumId w:val="6"/>
    <w:lvlOverride w:ilvl="0"/>
    <w:lvlOverride w:ilvl="1">
      <w:startOverride w:val="1"/>
    </w:lvlOverride>
  </w:num>
  <w:num w:numId="9">
    <w:abstractNumId w:val="6"/>
    <w:lvlOverride w:ilvl="0"/>
    <w:lvlOverride w:ilvl="1">
      <w:startOverride w:val="1"/>
    </w:lvlOverride>
  </w:num>
  <w:num w:numId="10">
    <w:abstractNumId w:val="6"/>
    <w:lvlOverride w:ilvl="0"/>
    <w:lvlOverride w:ilvl="1">
      <w:startOverride w:val="1"/>
    </w:lvlOverride>
  </w:num>
  <w:num w:numId="11">
    <w:abstractNumId w:val="6"/>
    <w:lvlOverride w:ilvl="0"/>
    <w:lvlOverride w:ilvl="1">
      <w:startOverride w:val="1"/>
    </w:lvlOverride>
  </w:num>
  <w:num w:numId="12">
    <w:abstractNumId w:val="7"/>
  </w:num>
  <w:num w:numId="13">
    <w:abstractNumId w:val="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7C"/>
    <w:rsid w:val="00031517"/>
    <w:rsid w:val="00044BD5"/>
    <w:rsid w:val="004479A8"/>
    <w:rsid w:val="00477CC2"/>
    <w:rsid w:val="0049047C"/>
    <w:rsid w:val="00504D94"/>
    <w:rsid w:val="00562A51"/>
    <w:rsid w:val="0057476B"/>
    <w:rsid w:val="005C10FD"/>
    <w:rsid w:val="006061B9"/>
    <w:rsid w:val="007109BD"/>
    <w:rsid w:val="007C433B"/>
    <w:rsid w:val="008769C5"/>
    <w:rsid w:val="008B3E44"/>
    <w:rsid w:val="008E0B25"/>
    <w:rsid w:val="00AE2CC5"/>
    <w:rsid w:val="00AF05C2"/>
    <w:rsid w:val="00AF7377"/>
    <w:rsid w:val="00B2525B"/>
    <w:rsid w:val="00B363CA"/>
    <w:rsid w:val="00B64362"/>
    <w:rsid w:val="00C90706"/>
    <w:rsid w:val="00D161F0"/>
    <w:rsid w:val="00E83A92"/>
    <w:rsid w:val="00FF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0AE9"/>
  <w15:chartTrackingRefBased/>
  <w15:docId w15:val="{90019766-21F6-8643-81B7-EE900D28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rsid w:val="00D161F0"/>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qFormat/>
    <w:rsid w:val="00AF7377"/>
    <w:pPr>
      <w:spacing w:after="0" w:line="240" w:lineRule="auto"/>
      <w:ind w:left="720"/>
      <w:contextualSpacing/>
    </w:pPr>
    <w:rPr>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6334">
      <w:bodyDiv w:val="1"/>
      <w:marLeft w:val="0"/>
      <w:marRight w:val="0"/>
      <w:marTop w:val="0"/>
      <w:marBottom w:val="0"/>
      <w:divBdr>
        <w:top w:val="none" w:sz="0" w:space="0" w:color="auto"/>
        <w:left w:val="none" w:sz="0" w:space="0" w:color="auto"/>
        <w:bottom w:val="none" w:sz="0" w:space="0" w:color="auto"/>
        <w:right w:val="none" w:sz="0" w:space="0" w:color="auto"/>
      </w:divBdr>
    </w:div>
    <w:div w:id="494416205">
      <w:bodyDiv w:val="1"/>
      <w:marLeft w:val="0"/>
      <w:marRight w:val="0"/>
      <w:marTop w:val="0"/>
      <w:marBottom w:val="0"/>
      <w:divBdr>
        <w:top w:val="none" w:sz="0" w:space="0" w:color="auto"/>
        <w:left w:val="none" w:sz="0" w:space="0" w:color="auto"/>
        <w:bottom w:val="none" w:sz="0" w:space="0" w:color="auto"/>
        <w:right w:val="none" w:sz="0" w:space="0" w:color="auto"/>
      </w:divBdr>
    </w:div>
    <w:div w:id="517698089">
      <w:bodyDiv w:val="1"/>
      <w:marLeft w:val="0"/>
      <w:marRight w:val="0"/>
      <w:marTop w:val="0"/>
      <w:marBottom w:val="0"/>
      <w:divBdr>
        <w:top w:val="none" w:sz="0" w:space="0" w:color="auto"/>
        <w:left w:val="none" w:sz="0" w:space="0" w:color="auto"/>
        <w:bottom w:val="none" w:sz="0" w:space="0" w:color="auto"/>
        <w:right w:val="none" w:sz="0" w:space="0" w:color="auto"/>
      </w:divBdr>
    </w:div>
    <w:div w:id="613177254">
      <w:bodyDiv w:val="1"/>
      <w:marLeft w:val="0"/>
      <w:marRight w:val="0"/>
      <w:marTop w:val="0"/>
      <w:marBottom w:val="0"/>
      <w:divBdr>
        <w:top w:val="none" w:sz="0" w:space="0" w:color="auto"/>
        <w:left w:val="none" w:sz="0" w:space="0" w:color="auto"/>
        <w:bottom w:val="none" w:sz="0" w:space="0" w:color="auto"/>
        <w:right w:val="none" w:sz="0" w:space="0" w:color="auto"/>
      </w:divBdr>
    </w:div>
    <w:div w:id="858589713">
      <w:bodyDiv w:val="1"/>
      <w:marLeft w:val="0"/>
      <w:marRight w:val="0"/>
      <w:marTop w:val="0"/>
      <w:marBottom w:val="0"/>
      <w:divBdr>
        <w:top w:val="none" w:sz="0" w:space="0" w:color="auto"/>
        <w:left w:val="none" w:sz="0" w:space="0" w:color="auto"/>
        <w:bottom w:val="none" w:sz="0" w:space="0" w:color="auto"/>
        <w:right w:val="none" w:sz="0" w:space="0" w:color="auto"/>
      </w:divBdr>
    </w:div>
    <w:div w:id="1239052775">
      <w:bodyDiv w:val="1"/>
      <w:marLeft w:val="0"/>
      <w:marRight w:val="0"/>
      <w:marTop w:val="0"/>
      <w:marBottom w:val="0"/>
      <w:divBdr>
        <w:top w:val="none" w:sz="0" w:space="0" w:color="auto"/>
        <w:left w:val="none" w:sz="0" w:space="0" w:color="auto"/>
        <w:bottom w:val="none" w:sz="0" w:space="0" w:color="auto"/>
        <w:right w:val="none" w:sz="0" w:space="0" w:color="auto"/>
      </w:divBdr>
    </w:div>
    <w:div w:id="1559170196">
      <w:bodyDiv w:val="1"/>
      <w:marLeft w:val="0"/>
      <w:marRight w:val="0"/>
      <w:marTop w:val="0"/>
      <w:marBottom w:val="0"/>
      <w:divBdr>
        <w:top w:val="none" w:sz="0" w:space="0" w:color="auto"/>
        <w:left w:val="none" w:sz="0" w:space="0" w:color="auto"/>
        <w:bottom w:val="none" w:sz="0" w:space="0" w:color="auto"/>
        <w:right w:val="none" w:sz="0" w:space="0" w:color="auto"/>
      </w:divBdr>
    </w:div>
    <w:div w:id="1573467280">
      <w:bodyDiv w:val="1"/>
      <w:marLeft w:val="0"/>
      <w:marRight w:val="0"/>
      <w:marTop w:val="0"/>
      <w:marBottom w:val="0"/>
      <w:divBdr>
        <w:top w:val="none" w:sz="0" w:space="0" w:color="auto"/>
        <w:left w:val="none" w:sz="0" w:space="0" w:color="auto"/>
        <w:bottom w:val="none" w:sz="0" w:space="0" w:color="auto"/>
        <w:right w:val="none" w:sz="0" w:space="0" w:color="auto"/>
      </w:divBdr>
    </w:div>
    <w:div w:id="160171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miroandres/Library/Containers/com.microsoft.Word/Data/Library/Application%20Support/Microsoft/Office/16.0/DTS/en-US%7b7999853C-53D3-5B45-B4D7-2B39947B13CA%7d/%7b251631AF-301D-9E46-AB79-59F8802B448B%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{251631AF-301D-9E46-AB79-59F8802B448B}tf10002082.dotx</Template>
  <TotalTime>0</TotalTime>
  <Pages>5</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Andrés</dc:creator>
  <cp:keywords/>
  <dc:description/>
  <cp:lastModifiedBy>Ramiro Andrés</cp:lastModifiedBy>
  <cp:revision>2</cp:revision>
  <dcterms:created xsi:type="dcterms:W3CDTF">2018-09-02T23:39:00Z</dcterms:created>
  <dcterms:modified xsi:type="dcterms:W3CDTF">2018-09-02T23:39:00Z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